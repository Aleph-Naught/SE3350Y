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4BE03B" w14:textId="77777777" w:rsidR="00655335" w:rsidRDefault="00655335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proofErr w:type="spellStart"/>
      <w:r w:rsidR="00064F07">
        <w:t>FireAlertScanner</w:t>
      </w:r>
      <w:proofErr w:type="spellEnd"/>
      <w:r>
        <w:fldChar w:fldCharType="end"/>
      </w:r>
    </w:p>
    <w:p w14:paraId="35E633F7" w14:textId="77777777" w:rsidR="00655335" w:rsidRDefault="00E1715A">
      <w:pPr>
        <w:pStyle w:val="Title"/>
        <w:jc w:val="right"/>
      </w:pPr>
      <w:fldSimple w:instr=" TITLE  \* MERGEFORMAT ">
        <w:r w:rsidR="0078697C">
          <w:t>Test Case Specification (TCS)</w:t>
        </w:r>
      </w:fldSimple>
    </w:p>
    <w:p w14:paraId="5B64605F" w14:textId="77777777" w:rsidR="00655335" w:rsidRDefault="007247B3" w:rsidP="007247B3">
      <w:pPr>
        <w:pStyle w:val="Title"/>
        <w:jc w:val="right"/>
      </w:pPr>
      <w:r>
        <w:t xml:space="preserve"> </w:t>
      </w:r>
    </w:p>
    <w:p w14:paraId="34D20DF4" w14:textId="77777777" w:rsidR="00655335" w:rsidRDefault="00655335"/>
    <w:p w14:paraId="796E23A0" w14:textId="77777777" w:rsidR="00655335" w:rsidRDefault="00655335"/>
    <w:p w14:paraId="1159B71A" w14:textId="77777777" w:rsidR="00655335" w:rsidRDefault="00064F07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39D20B3B" w14:textId="77777777" w:rsidR="00655335" w:rsidRDefault="00655335">
      <w:pPr>
        <w:pStyle w:val="Title"/>
        <w:rPr>
          <w:sz w:val="28"/>
        </w:rPr>
      </w:pPr>
    </w:p>
    <w:p w14:paraId="538B6557" w14:textId="702D2DF9" w:rsidR="00655335" w:rsidRDefault="00655335" w:rsidP="004E0922">
      <w:pPr>
        <w:pStyle w:val="InfoBlue"/>
        <w:sectPr w:rsidR="00655335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5BBA887" w14:textId="77777777" w:rsidR="00655335" w:rsidRDefault="0065533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55335" w14:paraId="2F922579" w14:textId="77777777">
        <w:tc>
          <w:tcPr>
            <w:tcW w:w="2304" w:type="dxa"/>
          </w:tcPr>
          <w:p w14:paraId="2B3D086E" w14:textId="77777777" w:rsidR="00655335" w:rsidRDefault="006553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5F791F14" w14:textId="77777777" w:rsidR="00655335" w:rsidRDefault="006553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44AA282B" w14:textId="77777777" w:rsidR="00655335" w:rsidRDefault="006553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ED3D4A9" w14:textId="77777777" w:rsidR="00655335" w:rsidRDefault="006553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655335" w14:paraId="0FEC913E" w14:textId="77777777">
        <w:tc>
          <w:tcPr>
            <w:tcW w:w="2304" w:type="dxa"/>
          </w:tcPr>
          <w:p w14:paraId="14B450C7" w14:textId="77777777" w:rsidR="00655335" w:rsidRDefault="00064F07">
            <w:pPr>
              <w:pStyle w:val="Tabletext"/>
            </w:pPr>
            <w:r>
              <w:t>02/Dec/2013</w:t>
            </w:r>
          </w:p>
        </w:tc>
        <w:tc>
          <w:tcPr>
            <w:tcW w:w="1152" w:type="dxa"/>
          </w:tcPr>
          <w:p w14:paraId="648B9026" w14:textId="77777777" w:rsidR="00655335" w:rsidRDefault="00064F0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925E1F0" w14:textId="77777777" w:rsidR="00655335" w:rsidRDefault="00064F07">
            <w:pPr>
              <w:pStyle w:val="Tabletext"/>
            </w:pPr>
            <w:r>
              <w:t>Completed form</w:t>
            </w:r>
          </w:p>
        </w:tc>
        <w:tc>
          <w:tcPr>
            <w:tcW w:w="2304" w:type="dxa"/>
          </w:tcPr>
          <w:p w14:paraId="1D598FC1" w14:textId="77777777" w:rsidR="00655335" w:rsidRDefault="00064F07">
            <w:pPr>
              <w:pStyle w:val="Tabletext"/>
            </w:pPr>
            <w:r>
              <w:t>Benjamin Schubert</w:t>
            </w:r>
          </w:p>
        </w:tc>
      </w:tr>
      <w:tr w:rsidR="00655335" w14:paraId="3B3116A1" w14:textId="77777777">
        <w:tc>
          <w:tcPr>
            <w:tcW w:w="2304" w:type="dxa"/>
          </w:tcPr>
          <w:p w14:paraId="018CBEDC" w14:textId="77777777" w:rsidR="00655335" w:rsidRDefault="00655335">
            <w:pPr>
              <w:pStyle w:val="Tabletext"/>
            </w:pPr>
          </w:p>
        </w:tc>
        <w:tc>
          <w:tcPr>
            <w:tcW w:w="1152" w:type="dxa"/>
          </w:tcPr>
          <w:p w14:paraId="0F82AE67" w14:textId="77777777" w:rsidR="00655335" w:rsidRDefault="00655335">
            <w:pPr>
              <w:pStyle w:val="Tabletext"/>
            </w:pPr>
          </w:p>
        </w:tc>
        <w:tc>
          <w:tcPr>
            <w:tcW w:w="3744" w:type="dxa"/>
          </w:tcPr>
          <w:p w14:paraId="23696CE7" w14:textId="77777777" w:rsidR="00655335" w:rsidRDefault="00655335">
            <w:pPr>
              <w:pStyle w:val="Tabletext"/>
            </w:pPr>
          </w:p>
        </w:tc>
        <w:tc>
          <w:tcPr>
            <w:tcW w:w="2304" w:type="dxa"/>
          </w:tcPr>
          <w:p w14:paraId="1E83A3D6" w14:textId="77777777" w:rsidR="00655335" w:rsidRDefault="00655335">
            <w:pPr>
              <w:pStyle w:val="Tabletext"/>
            </w:pPr>
          </w:p>
        </w:tc>
      </w:tr>
      <w:tr w:rsidR="00655335" w14:paraId="3B73DD79" w14:textId="77777777">
        <w:tc>
          <w:tcPr>
            <w:tcW w:w="2304" w:type="dxa"/>
          </w:tcPr>
          <w:p w14:paraId="653E046D" w14:textId="77777777" w:rsidR="00655335" w:rsidRDefault="00655335">
            <w:pPr>
              <w:pStyle w:val="Tabletext"/>
            </w:pPr>
          </w:p>
        </w:tc>
        <w:tc>
          <w:tcPr>
            <w:tcW w:w="1152" w:type="dxa"/>
          </w:tcPr>
          <w:p w14:paraId="173CBB57" w14:textId="77777777" w:rsidR="00655335" w:rsidRDefault="00655335">
            <w:pPr>
              <w:pStyle w:val="Tabletext"/>
            </w:pPr>
          </w:p>
        </w:tc>
        <w:tc>
          <w:tcPr>
            <w:tcW w:w="3744" w:type="dxa"/>
          </w:tcPr>
          <w:p w14:paraId="0FEBC81C" w14:textId="77777777" w:rsidR="00655335" w:rsidRDefault="00655335">
            <w:pPr>
              <w:pStyle w:val="Tabletext"/>
            </w:pPr>
          </w:p>
        </w:tc>
        <w:tc>
          <w:tcPr>
            <w:tcW w:w="2304" w:type="dxa"/>
          </w:tcPr>
          <w:p w14:paraId="636882EE" w14:textId="77777777" w:rsidR="00655335" w:rsidRDefault="00655335">
            <w:pPr>
              <w:pStyle w:val="Tabletext"/>
            </w:pPr>
          </w:p>
        </w:tc>
      </w:tr>
      <w:tr w:rsidR="00655335" w14:paraId="72C6675E" w14:textId="77777777">
        <w:tc>
          <w:tcPr>
            <w:tcW w:w="2304" w:type="dxa"/>
          </w:tcPr>
          <w:p w14:paraId="67042BD8" w14:textId="77777777" w:rsidR="00655335" w:rsidRDefault="00655335">
            <w:pPr>
              <w:pStyle w:val="Tabletext"/>
            </w:pPr>
          </w:p>
        </w:tc>
        <w:tc>
          <w:tcPr>
            <w:tcW w:w="1152" w:type="dxa"/>
          </w:tcPr>
          <w:p w14:paraId="2612E2D9" w14:textId="77777777" w:rsidR="00655335" w:rsidRDefault="00655335">
            <w:pPr>
              <w:pStyle w:val="Tabletext"/>
            </w:pPr>
          </w:p>
        </w:tc>
        <w:tc>
          <w:tcPr>
            <w:tcW w:w="3744" w:type="dxa"/>
          </w:tcPr>
          <w:p w14:paraId="3D956F75" w14:textId="77777777" w:rsidR="00655335" w:rsidRDefault="00655335">
            <w:pPr>
              <w:pStyle w:val="Tabletext"/>
            </w:pPr>
          </w:p>
        </w:tc>
        <w:tc>
          <w:tcPr>
            <w:tcW w:w="2304" w:type="dxa"/>
          </w:tcPr>
          <w:p w14:paraId="28E1A011" w14:textId="77777777" w:rsidR="00655335" w:rsidRDefault="00655335">
            <w:pPr>
              <w:pStyle w:val="Tabletext"/>
            </w:pPr>
          </w:p>
        </w:tc>
      </w:tr>
    </w:tbl>
    <w:p w14:paraId="40786E05" w14:textId="77777777" w:rsidR="00655335" w:rsidRDefault="00655335"/>
    <w:p w14:paraId="67218CCE" w14:textId="77777777" w:rsidR="00655335" w:rsidRDefault="00655335">
      <w:pPr>
        <w:pStyle w:val="Title"/>
      </w:pPr>
      <w:r>
        <w:br w:type="page"/>
      </w:r>
      <w:r>
        <w:lastRenderedPageBreak/>
        <w:t>Table of Contents</w:t>
      </w:r>
    </w:p>
    <w:p w14:paraId="0D23B69F" w14:textId="77777777" w:rsidR="0078697C" w:rsidRDefault="00D44196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78697C">
        <w:t>1.</w:t>
      </w:r>
      <w:r w:rsidR="0078697C"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="0078697C">
        <w:t>Test case specification identifier</w:t>
      </w:r>
      <w:r w:rsidR="0078697C">
        <w:tab/>
      </w:r>
      <w:r w:rsidR="0078697C">
        <w:fldChar w:fldCharType="begin"/>
      </w:r>
      <w:r w:rsidR="0078697C">
        <w:instrText xml:space="preserve"> PAGEREF _Toc352009705 \h </w:instrText>
      </w:r>
      <w:r w:rsidR="0078697C">
        <w:fldChar w:fldCharType="separate"/>
      </w:r>
      <w:r w:rsidR="0078697C">
        <w:t>4</w:t>
      </w:r>
      <w:r w:rsidR="0078697C">
        <w:fldChar w:fldCharType="end"/>
      </w:r>
    </w:p>
    <w:p w14:paraId="2E21A7F0" w14:textId="77777777" w:rsidR="0078697C" w:rsidRDefault="0078697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2.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Test items</w:t>
      </w:r>
      <w:r>
        <w:tab/>
      </w:r>
      <w:r>
        <w:fldChar w:fldCharType="begin"/>
      </w:r>
      <w:r>
        <w:instrText xml:space="preserve"> PAGEREF _Toc352009706 \h </w:instrText>
      </w:r>
      <w:r>
        <w:fldChar w:fldCharType="separate"/>
      </w:r>
      <w:r>
        <w:t>4</w:t>
      </w:r>
      <w:r>
        <w:fldChar w:fldCharType="end"/>
      </w:r>
    </w:p>
    <w:p w14:paraId="5C34622D" w14:textId="77777777" w:rsidR="0078697C" w:rsidRDefault="0078697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3.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Input specifications</w:t>
      </w:r>
      <w:r>
        <w:tab/>
      </w:r>
      <w:r>
        <w:fldChar w:fldCharType="begin"/>
      </w:r>
      <w:r>
        <w:instrText xml:space="preserve"> PAGEREF _Toc352009707 \h </w:instrText>
      </w:r>
      <w:r>
        <w:fldChar w:fldCharType="separate"/>
      </w:r>
      <w:r>
        <w:t>4</w:t>
      </w:r>
      <w:r>
        <w:fldChar w:fldCharType="end"/>
      </w:r>
    </w:p>
    <w:p w14:paraId="60A736D5" w14:textId="77777777" w:rsidR="0078697C" w:rsidRDefault="0078697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4.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Output specifications</w:t>
      </w:r>
      <w:r>
        <w:tab/>
      </w:r>
      <w:r>
        <w:fldChar w:fldCharType="begin"/>
      </w:r>
      <w:r>
        <w:instrText xml:space="preserve"> PAGEREF _Toc352009708 \h </w:instrText>
      </w:r>
      <w:r>
        <w:fldChar w:fldCharType="separate"/>
      </w:r>
      <w:r>
        <w:t>4</w:t>
      </w:r>
      <w:r>
        <w:fldChar w:fldCharType="end"/>
      </w:r>
    </w:p>
    <w:p w14:paraId="09EF6518" w14:textId="77777777" w:rsidR="0078697C" w:rsidRDefault="0078697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5.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Environmental needs</w:t>
      </w:r>
      <w:r>
        <w:tab/>
      </w:r>
      <w:r>
        <w:fldChar w:fldCharType="begin"/>
      </w:r>
      <w:r>
        <w:instrText xml:space="preserve"> PAGEREF _Toc352009709 \h </w:instrText>
      </w:r>
      <w:r>
        <w:fldChar w:fldCharType="separate"/>
      </w:r>
      <w:r>
        <w:t>4</w:t>
      </w:r>
      <w:r>
        <w:fldChar w:fldCharType="end"/>
      </w:r>
    </w:p>
    <w:p w14:paraId="400609C8" w14:textId="77777777" w:rsidR="0078697C" w:rsidRDefault="0078697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6.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Special procedural requirements</w:t>
      </w:r>
      <w:r>
        <w:tab/>
      </w:r>
      <w:r>
        <w:fldChar w:fldCharType="begin"/>
      </w:r>
      <w:r>
        <w:instrText xml:space="preserve"> PAGEREF _Toc352009710 \h </w:instrText>
      </w:r>
      <w:r>
        <w:fldChar w:fldCharType="separate"/>
      </w:r>
      <w:r>
        <w:t>4</w:t>
      </w:r>
      <w:r>
        <w:fldChar w:fldCharType="end"/>
      </w:r>
    </w:p>
    <w:p w14:paraId="42B2231C" w14:textId="77777777" w:rsidR="0078697C" w:rsidRDefault="0078697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7.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Intercase dependencies</w:t>
      </w:r>
      <w:r>
        <w:tab/>
      </w:r>
      <w:r>
        <w:fldChar w:fldCharType="begin"/>
      </w:r>
      <w:r>
        <w:instrText xml:space="preserve"> PAGEREF _Toc352009711 \h </w:instrText>
      </w:r>
      <w:r>
        <w:fldChar w:fldCharType="separate"/>
      </w:r>
      <w:r>
        <w:t>4</w:t>
      </w:r>
      <w:r>
        <w:fldChar w:fldCharType="end"/>
      </w:r>
    </w:p>
    <w:p w14:paraId="46F9C0C3" w14:textId="77777777" w:rsidR="00655335" w:rsidRDefault="00D44196" w:rsidP="00D44196">
      <w:pPr>
        <w:pStyle w:val="Title"/>
        <w:tabs>
          <w:tab w:val="left" w:pos="567"/>
        </w:tabs>
      </w:pPr>
      <w:r>
        <w:rPr>
          <w:rFonts w:ascii="Times New Roman" w:hAnsi="Times New Roman"/>
          <w:b w:val="0"/>
          <w:sz w:val="20"/>
        </w:rPr>
        <w:fldChar w:fldCharType="end"/>
      </w:r>
      <w:r w:rsidR="00655335">
        <w:br w:type="page"/>
      </w:r>
      <w:fldSimple w:instr=" TITLE  \* MERGEFORMAT ">
        <w:r w:rsidR="0078697C">
          <w:t>Test Case Specification (TCS)</w:t>
        </w:r>
      </w:fldSimple>
      <w:r w:rsidR="00655335">
        <w:t xml:space="preserve"> </w:t>
      </w:r>
    </w:p>
    <w:p w14:paraId="16E47883" w14:textId="1BF00EF2" w:rsidR="00655335" w:rsidRDefault="00114D50" w:rsidP="00114D50">
      <w:pPr>
        <w:pStyle w:val="Heading1"/>
      </w:pPr>
      <w:bookmarkStart w:id="0" w:name="_Toc352009705"/>
      <w:r w:rsidRPr="00114D50">
        <w:t>Test case specification identifier</w:t>
      </w:r>
      <w:bookmarkEnd w:id="0"/>
    </w:p>
    <w:p w14:paraId="637A0DB0" w14:textId="5C6C067B" w:rsidR="004E0922" w:rsidRPr="004E0922" w:rsidRDefault="004E0922" w:rsidP="004E0922">
      <w:pPr>
        <w:ind w:left="720"/>
      </w:pPr>
      <w:r>
        <w:t>Send results</w:t>
      </w:r>
    </w:p>
    <w:p w14:paraId="68A2DF5D" w14:textId="77777777" w:rsidR="004E0922" w:rsidRDefault="00114D50" w:rsidP="004E0922">
      <w:pPr>
        <w:pStyle w:val="Heading1"/>
      </w:pPr>
      <w:bookmarkStart w:id="1" w:name="_Toc352009706"/>
      <w:r w:rsidRPr="00114D50">
        <w:t>Test items</w:t>
      </w:r>
      <w:bookmarkStart w:id="2" w:name="_Toc352009707"/>
      <w:bookmarkEnd w:id="1"/>
    </w:p>
    <w:p w14:paraId="36C0D636" w14:textId="69453412" w:rsidR="004E0922" w:rsidRDefault="004E0922" w:rsidP="004E0922">
      <w:pPr>
        <w:ind w:left="720"/>
      </w:pPr>
      <w:r>
        <w:t>Send with incorrect port/IP address</w:t>
      </w:r>
    </w:p>
    <w:p w14:paraId="109618E1" w14:textId="1EEB898E" w:rsidR="004E0922" w:rsidRPr="004E0922" w:rsidRDefault="004E0922" w:rsidP="004E0922">
      <w:pPr>
        <w:ind w:left="720"/>
      </w:pPr>
      <w:r>
        <w:t>Send with correct credentials</w:t>
      </w:r>
    </w:p>
    <w:p w14:paraId="54164F2E" w14:textId="6871614B" w:rsidR="00655335" w:rsidRDefault="00114D50" w:rsidP="004E0922">
      <w:pPr>
        <w:pStyle w:val="Heading1"/>
      </w:pPr>
      <w:r w:rsidRPr="00114D50">
        <w:t>Input specifications</w:t>
      </w:r>
      <w:bookmarkEnd w:id="2"/>
    </w:p>
    <w:p w14:paraId="60AE799F" w14:textId="6D000B5E" w:rsidR="004E0922" w:rsidRDefault="004E0922" w:rsidP="004E0922">
      <w:pPr>
        <w:ind w:left="720"/>
      </w:pPr>
      <w:r>
        <w:t xml:space="preserve">Navigate to the </w:t>
      </w:r>
      <w:proofErr w:type="spellStart"/>
      <w:r>
        <w:t>MainDataEntry</w:t>
      </w:r>
      <w:proofErr w:type="spellEnd"/>
      <w:r>
        <w:t xml:space="preserve"> activity</w:t>
      </w:r>
    </w:p>
    <w:p w14:paraId="207CC0E0" w14:textId="467B95AB" w:rsidR="004E0922" w:rsidRDefault="004E0922" w:rsidP="004E0922">
      <w:pPr>
        <w:ind w:left="720"/>
      </w:pPr>
      <w:r>
        <w:t xml:space="preserve">Press the </w:t>
      </w:r>
      <w:r>
        <w:rPr>
          <w:i/>
        </w:rPr>
        <w:t>Send Results</w:t>
      </w:r>
      <w:r>
        <w:t xml:space="preserve"> button</w:t>
      </w:r>
    </w:p>
    <w:p w14:paraId="5197C55E" w14:textId="6CB4C657" w:rsidR="004E0922" w:rsidRDefault="004E0922" w:rsidP="004E0922">
      <w:pPr>
        <w:ind w:left="720"/>
      </w:pPr>
      <w:r>
        <w:t>Enter an incorrect port</w:t>
      </w:r>
    </w:p>
    <w:p w14:paraId="0E2997E4" w14:textId="7DB59234" w:rsidR="004E0922" w:rsidRDefault="004E0922" w:rsidP="004E0922">
      <w:pPr>
        <w:ind w:left="720"/>
      </w:pPr>
      <w:r>
        <w:t xml:space="preserve">Press </w:t>
      </w:r>
      <w:r>
        <w:rPr>
          <w:i/>
        </w:rPr>
        <w:t>Ok</w:t>
      </w:r>
      <w:r>
        <w:t xml:space="preserve"> button</w:t>
      </w:r>
    </w:p>
    <w:p w14:paraId="3A3AD2CB" w14:textId="36EE81E5" w:rsidR="004E0922" w:rsidRDefault="004E0922" w:rsidP="004E0922">
      <w:pPr>
        <w:ind w:left="720"/>
      </w:pPr>
      <w:r>
        <w:t>Enter an incorrect IP</w:t>
      </w:r>
    </w:p>
    <w:p w14:paraId="39B6DAA3" w14:textId="729FEA9D" w:rsidR="004E0922" w:rsidRDefault="004E0922" w:rsidP="004E0922">
      <w:pPr>
        <w:ind w:left="720"/>
      </w:pPr>
      <w:r>
        <w:t xml:space="preserve">Press </w:t>
      </w:r>
      <w:r>
        <w:rPr>
          <w:i/>
        </w:rPr>
        <w:t>Ok</w:t>
      </w:r>
      <w:r>
        <w:t xml:space="preserve"> button</w:t>
      </w:r>
    </w:p>
    <w:p w14:paraId="2B1F80E0" w14:textId="04E18716" w:rsidR="004E0922" w:rsidRDefault="004E0922" w:rsidP="004E0922">
      <w:pPr>
        <w:ind w:left="720"/>
      </w:pPr>
      <w:r>
        <w:t>Enter correct port and IP</w:t>
      </w:r>
    </w:p>
    <w:p w14:paraId="7BF86FAF" w14:textId="0C08AE53" w:rsidR="004E0922" w:rsidRPr="004E0922" w:rsidRDefault="004E0922" w:rsidP="004E0922">
      <w:pPr>
        <w:ind w:left="720"/>
      </w:pPr>
      <w:r>
        <w:t xml:space="preserve">Press </w:t>
      </w:r>
      <w:r>
        <w:rPr>
          <w:i/>
        </w:rPr>
        <w:t xml:space="preserve">Ok </w:t>
      </w:r>
      <w:r>
        <w:t>button</w:t>
      </w:r>
    </w:p>
    <w:p w14:paraId="527DB02C" w14:textId="441467B7" w:rsidR="00633F41" w:rsidRDefault="00114D50" w:rsidP="004E0922">
      <w:pPr>
        <w:pStyle w:val="Heading1"/>
      </w:pPr>
      <w:bookmarkStart w:id="3" w:name="_Toc352009708"/>
      <w:r w:rsidRPr="00114D50">
        <w:t>Output specifications</w:t>
      </w:r>
      <w:bookmarkEnd w:id="3"/>
    </w:p>
    <w:p w14:paraId="70473427" w14:textId="5066E10B" w:rsidR="004E0922" w:rsidRDefault="004E0922" w:rsidP="004E0922">
      <w:pPr>
        <w:pStyle w:val="ListParagraph"/>
        <w:numPr>
          <w:ilvl w:val="0"/>
          <w:numId w:val="5"/>
        </w:numPr>
      </w:pPr>
      <w:r>
        <w:t>Entering an incorrect port</w:t>
      </w:r>
    </w:p>
    <w:p w14:paraId="35D1E5BA" w14:textId="0AA769FC" w:rsidR="004E0922" w:rsidRDefault="004E0922" w:rsidP="004E0922">
      <w:pPr>
        <w:pStyle w:val="ListParagraph"/>
        <w:numPr>
          <w:ilvl w:val="1"/>
          <w:numId w:val="5"/>
        </w:numPr>
      </w:pPr>
      <w:r>
        <w:t>Connection times out</w:t>
      </w:r>
    </w:p>
    <w:p w14:paraId="15D43FFC" w14:textId="49C0C44C" w:rsidR="004E0922" w:rsidRDefault="004E0922" w:rsidP="004E0922">
      <w:pPr>
        <w:pStyle w:val="ListParagraph"/>
        <w:numPr>
          <w:ilvl w:val="1"/>
          <w:numId w:val="5"/>
        </w:numPr>
      </w:pPr>
      <w:r>
        <w:t>A Toast indicates that the results were not sent</w:t>
      </w:r>
    </w:p>
    <w:p w14:paraId="5399AE4E" w14:textId="7FC06930" w:rsidR="004E0922" w:rsidRDefault="004E0922" w:rsidP="004E0922">
      <w:pPr>
        <w:pStyle w:val="ListParagraph"/>
        <w:numPr>
          <w:ilvl w:val="0"/>
          <w:numId w:val="5"/>
        </w:numPr>
      </w:pPr>
      <w:r>
        <w:t>Entering an incorrect IP address</w:t>
      </w:r>
    </w:p>
    <w:p w14:paraId="033768E9" w14:textId="24B1AABC" w:rsidR="004E0922" w:rsidRDefault="004E0922" w:rsidP="004E0922">
      <w:pPr>
        <w:pStyle w:val="ListParagraph"/>
        <w:numPr>
          <w:ilvl w:val="1"/>
          <w:numId w:val="5"/>
        </w:numPr>
      </w:pPr>
      <w:r>
        <w:t>Connection times out</w:t>
      </w:r>
    </w:p>
    <w:p w14:paraId="13905FA3" w14:textId="5F11A191" w:rsidR="004E0922" w:rsidRDefault="004E0922" w:rsidP="004E0922">
      <w:pPr>
        <w:pStyle w:val="ListParagraph"/>
        <w:numPr>
          <w:ilvl w:val="1"/>
          <w:numId w:val="5"/>
        </w:numPr>
      </w:pPr>
      <w:r>
        <w:t>A Toast indicates that the results were not sent</w:t>
      </w:r>
    </w:p>
    <w:p w14:paraId="4EEFC2D1" w14:textId="63E63DE3" w:rsidR="004E0922" w:rsidRDefault="004E0922" w:rsidP="004E0922">
      <w:pPr>
        <w:pStyle w:val="ListParagraph"/>
        <w:numPr>
          <w:ilvl w:val="0"/>
          <w:numId w:val="5"/>
        </w:numPr>
      </w:pPr>
      <w:r>
        <w:t>Entering correct credentials</w:t>
      </w:r>
    </w:p>
    <w:p w14:paraId="4270291E" w14:textId="6F47B8B2" w:rsidR="004E0922" w:rsidRDefault="004E0922" w:rsidP="004E0922">
      <w:pPr>
        <w:pStyle w:val="ListParagraph"/>
        <w:numPr>
          <w:ilvl w:val="1"/>
          <w:numId w:val="5"/>
        </w:numPr>
      </w:pPr>
      <w:r>
        <w:rPr>
          <w:i/>
        </w:rPr>
        <w:t>InspectionData.xml</w:t>
      </w:r>
      <w:r>
        <w:t xml:space="preserve"> is sent over TCP to the specified recipient</w:t>
      </w:r>
    </w:p>
    <w:p w14:paraId="5EBF630C" w14:textId="2D856FBD" w:rsidR="004E0922" w:rsidRPr="004E0922" w:rsidRDefault="004E0922" w:rsidP="004E0922">
      <w:pPr>
        <w:pStyle w:val="ListParagraph"/>
        <w:numPr>
          <w:ilvl w:val="1"/>
          <w:numId w:val="5"/>
        </w:numPr>
      </w:pPr>
      <w:r>
        <w:t>A Toast indicates that the results were sent successfully</w:t>
      </w:r>
    </w:p>
    <w:p w14:paraId="35A7160C" w14:textId="13AA2C17" w:rsidR="00633F41" w:rsidRDefault="00114D50" w:rsidP="004E0922">
      <w:pPr>
        <w:pStyle w:val="Heading1"/>
      </w:pPr>
      <w:bookmarkStart w:id="4" w:name="_Toc352009709"/>
      <w:r w:rsidRPr="00114D50">
        <w:t>Environmental need</w:t>
      </w:r>
      <w:bookmarkEnd w:id="4"/>
      <w:r w:rsidR="004E0922">
        <w:t>s</w:t>
      </w:r>
    </w:p>
    <w:p w14:paraId="40C654A6" w14:textId="5FED11D8" w:rsidR="004E0922" w:rsidRDefault="004E0922" w:rsidP="004E0922">
      <w:pPr>
        <w:pStyle w:val="ListParagraph"/>
        <w:numPr>
          <w:ilvl w:val="0"/>
          <w:numId w:val="6"/>
        </w:numPr>
      </w:pPr>
      <w:r>
        <w:rPr>
          <w:i/>
        </w:rPr>
        <w:t>InspectionData.xml</w:t>
      </w:r>
      <w:r>
        <w:t xml:space="preserve"> must be located on the external storage</w:t>
      </w:r>
    </w:p>
    <w:p w14:paraId="60C0CFB4" w14:textId="24D26310" w:rsidR="004E0922" w:rsidRPr="004E0922" w:rsidRDefault="004E0922" w:rsidP="004E0922">
      <w:pPr>
        <w:pStyle w:val="ListParagraph"/>
        <w:numPr>
          <w:ilvl w:val="0"/>
          <w:numId w:val="6"/>
        </w:numPr>
      </w:pPr>
      <w:r>
        <w:t>A server must be listening for the file to be received</w:t>
      </w:r>
    </w:p>
    <w:p w14:paraId="7F796137" w14:textId="4882022E" w:rsidR="00633F41" w:rsidRDefault="00114D50" w:rsidP="004E0922">
      <w:pPr>
        <w:pStyle w:val="Heading1"/>
      </w:pPr>
      <w:bookmarkStart w:id="5" w:name="_Toc352009710"/>
      <w:r w:rsidRPr="00114D50">
        <w:t>Special procedural requirements</w:t>
      </w:r>
      <w:bookmarkEnd w:id="5"/>
    </w:p>
    <w:p w14:paraId="3E9A880F" w14:textId="49629020" w:rsidR="004E0922" w:rsidRPr="004E0922" w:rsidRDefault="004E0922" w:rsidP="004E0922">
      <w:pPr>
        <w:ind w:left="720"/>
      </w:pPr>
      <w:r>
        <w:t>N/A</w:t>
      </w:r>
    </w:p>
    <w:p w14:paraId="7C0D0198" w14:textId="604B9853" w:rsidR="00633F41" w:rsidRDefault="00114D50" w:rsidP="004E0922">
      <w:pPr>
        <w:pStyle w:val="Heading1"/>
      </w:pPr>
      <w:bookmarkStart w:id="6" w:name="_Toc352009711"/>
      <w:r w:rsidRPr="00114D50">
        <w:t>Intercase dependencies</w:t>
      </w:r>
      <w:bookmarkEnd w:id="6"/>
    </w:p>
    <w:p w14:paraId="4F1F9A31" w14:textId="0A6B352D" w:rsidR="004E0922" w:rsidRPr="004E0922" w:rsidRDefault="004E0922" w:rsidP="004E0922">
      <w:pPr>
        <w:ind w:left="720"/>
      </w:pPr>
      <w:r>
        <w:t>N/A</w:t>
      </w:r>
      <w:bookmarkStart w:id="7" w:name="_GoBack"/>
      <w:bookmarkEnd w:id="7"/>
    </w:p>
    <w:p w14:paraId="1A0330A3" w14:textId="77777777" w:rsidR="00633F41" w:rsidRDefault="00633F41" w:rsidP="00633F41">
      <w:pPr>
        <w:pStyle w:val="BodyText"/>
      </w:pPr>
    </w:p>
    <w:p w14:paraId="076D9FFB" w14:textId="77777777" w:rsidR="00633F41" w:rsidRDefault="00633F41" w:rsidP="00633F41">
      <w:pPr>
        <w:pStyle w:val="BodyText"/>
      </w:pPr>
    </w:p>
    <w:p w14:paraId="139F0D98" w14:textId="77777777" w:rsidR="00655335" w:rsidRDefault="00655335">
      <w:pPr>
        <w:pStyle w:val="BodyText"/>
      </w:pPr>
    </w:p>
    <w:sectPr w:rsidR="0065533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94190A" w14:textId="77777777" w:rsidR="00E1715A" w:rsidRDefault="00E1715A">
      <w:pPr>
        <w:spacing w:line="240" w:lineRule="auto"/>
      </w:pPr>
      <w:r>
        <w:separator/>
      </w:r>
    </w:p>
  </w:endnote>
  <w:endnote w:type="continuationSeparator" w:id="0">
    <w:p w14:paraId="32983A80" w14:textId="77777777" w:rsidR="00E1715A" w:rsidRDefault="00E171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55335" w14:paraId="2AE4641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D39B5D" w14:textId="77777777" w:rsidR="00655335" w:rsidRDefault="00655335">
          <w:pPr>
            <w:ind w:right="360"/>
          </w:pPr>
          <w:r>
            <w:rPr>
              <w:i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DFBF077" w14:textId="38E31B63" w:rsidR="00655335" w:rsidRDefault="0041207A">
          <w:pPr>
            <w:jc w:val="center"/>
          </w:pPr>
          <w:r>
            <w:sym w:font="Symbol" w:char="F0D3"/>
          </w:r>
          <w:r w:rsidR="004E0922">
            <w:rPr>
              <w:i/>
              <w:iCs/>
            </w:rPr>
            <w:t xml:space="preserve"> Aleph</w:t>
          </w:r>
          <w:r w:rsidR="00242F89">
            <w:t>, 2013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44C91E" w14:textId="77777777" w:rsidR="00655335" w:rsidRDefault="0065533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E0922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16E14258" w14:textId="77777777" w:rsidR="00655335" w:rsidRDefault="0065533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D9368A" w14:textId="77777777" w:rsidR="00E1715A" w:rsidRDefault="00E1715A">
      <w:pPr>
        <w:spacing w:line="240" w:lineRule="auto"/>
      </w:pPr>
      <w:r>
        <w:separator/>
      </w:r>
    </w:p>
  </w:footnote>
  <w:footnote w:type="continuationSeparator" w:id="0">
    <w:p w14:paraId="14CA457B" w14:textId="77777777" w:rsidR="00E1715A" w:rsidRDefault="00E171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EE93B1" w14:textId="77777777" w:rsidR="00655335" w:rsidRDefault="00655335">
    <w:pPr>
      <w:rPr>
        <w:sz w:val="24"/>
      </w:rPr>
    </w:pPr>
  </w:p>
  <w:p w14:paraId="7CA49CA7" w14:textId="77777777" w:rsidR="00655335" w:rsidRDefault="00655335">
    <w:pPr>
      <w:pBdr>
        <w:top w:val="single" w:sz="6" w:space="1" w:color="auto"/>
      </w:pBdr>
      <w:rPr>
        <w:sz w:val="24"/>
      </w:rPr>
    </w:pPr>
  </w:p>
  <w:p w14:paraId="521AAB14" w14:textId="77777777" w:rsidR="00655335" w:rsidRDefault="0065533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F702AC">
      <w:rPr>
        <w:rFonts w:ascii="Arial" w:hAnsi="Arial"/>
        <w:b/>
        <w:sz w:val="36"/>
      </w:rPr>
      <w:t>SE 3350y - SOFTWARE ENGINEERING DESIGN I</w:t>
    </w:r>
    <w:r>
      <w:rPr>
        <w:rFonts w:ascii="Arial" w:hAnsi="Arial"/>
        <w:b/>
        <w:sz w:val="36"/>
      </w:rPr>
      <w:fldChar w:fldCharType="end"/>
    </w:r>
  </w:p>
  <w:p w14:paraId="6421F435" w14:textId="77777777" w:rsidR="00655335" w:rsidRDefault="00655335">
    <w:pPr>
      <w:pBdr>
        <w:bottom w:val="single" w:sz="6" w:space="1" w:color="auto"/>
      </w:pBdr>
      <w:jc w:val="right"/>
      <w:rPr>
        <w:sz w:val="24"/>
      </w:rPr>
    </w:pPr>
  </w:p>
  <w:p w14:paraId="05A27C36" w14:textId="77777777" w:rsidR="00655335" w:rsidRDefault="0065533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55335" w14:paraId="4B96E2F1" w14:textId="77777777">
      <w:tc>
        <w:tcPr>
          <w:tcW w:w="6379" w:type="dxa"/>
        </w:tcPr>
        <w:p w14:paraId="6B6CE195" w14:textId="77777777" w:rsidR="00655335" w:rsidRDefault="00655335">
          <w:r>
            <w:rPr>
              <w:i/>
            </w:rPr>
            <w:fldChar w:fldCharType="begin"/>
          </w:r>
          <w:r>
            <w:rPr>
              <w:i/>
            </w:rPr>
            <w:instrText xml:space="preserve"> SUBJECT  \* MERGEFORMAT </w:instrText>
          </w:r>
          <w:r>
            <w:rPr>
              <w:i/>
            </w:rPr>
            <w:fldChar w:fldCharType="separate"/>
          </w:r>
          <w:proofErr w:type="spellStart"/>
          <w:r w:rsidR="004E0922" w:rsidRPr="004E0922">
            <w:t>FireAlertScanner</w:t>
          </w:r>
          <w:proofErr w:type="spellEnd"/>
          <w:r>
            <w:rPr>
              <w:i/>
            </w:rPr>
            <w:fldChar w:fldCharType="end"/>
          </w:r>
        </w:p>
      </w:tc>
      <w:tc>
        <w:tcPr>
          <w:tcW w:w="3179" w:type="dxa"/>
        </w:tcPr>
        <w:p w14:paraId="4B16FA8D" w14:textId="414B3F4E" w:rsidR="00655335" w:rsidRDefault="004E092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655335" w14:paraId="278F3832" w14:textId="77777777">
      <w:tc>
        <w:tcPr>
          <w:tcW w:w="6379" w:type="dxa"/>
        </w:tcPr>
        <w:p w14:paraId="768D0AB8" w14:textId="0BA209E6" w:rsidR="00655335" w:rsidRDefault="00E1715A">
          <w:fldSimple w:instr=" TITLE  \* MERGEFORMAT ">
            <w:r w:rsidR="00F91926">
              <w:t>Test Case Specification (TCS)</w:t>
            </w:r>
          </w:fldSimple>
          <w:r w:rsidR="004E0922">
            <w:t xml:space="preserve"> – Send Results</w:t>
          </w:r>
        </w:p>
      </w:tc>
      <w:tc>
        <w:tcPr>
          <w:tcW w:w="3179" w:type="dxa"/>
        </w:tcPr>
        <w:p w14:paraId="1BE12683" w14:textId="6A8143F9" w:rsidR="00655335" w:rsidRDefault="00655335" w:rsidP="004E0922">
          <w:r>
            <w:t xml:space="preserve">  Date: </w:t>
          </w:r>
          <w:r w:rsidR="004E0922">
            <w:t>02/Dec/2013</w:t>
          </w:r>
        </w:p>
      </w:tc>
    </w:tr>
    <w:tr w:rsidR="00655335" w14:paraId="0A5A4764" w14:textId="77777777">
      <w:tc>
        <w:tcPr>
          <w:tcW w:w="9558" w:type="dxa"/>
          <w:gridSpan w:val="2"/>
        </w:tcPr>
        <w:p w14:paraId="3C6BB061" w14:textId="25467045" w:rsidR="00655335" w:rsidRDefault="004E0922">
          <w:r>
            <w:t>Test Case Specification – Send Results</w:t>
          </w:r>
        </w:p>
      </w:tc>
    </w:tr>
  </w:tbl>
  <w:p w14:paraId="44718C1D" w14:textId="77777777" w:rsidR="00655335" w:rsidRDefault="0065533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26A3CB1"/>
    <w:multiLevelType w:val="hybridMultilevel"/>
    <w:tmpl w:val="25687E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723B0A"/>
    <w:multiLevelType w:val="hybridMultilevel"/>
    <w:tmpl w:val="471C88D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28F91FD9"/>
    <w:multiLevelType w:val="hybridMultilevel"/>
    <w:tmpl w:val="E2EE5EFA"/>
    <w:lvl w:ilvl="0" w:tplc="F67800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4FE12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E363D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EC05F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9E29D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90EA8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87E16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CCE67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C76DD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5F2C6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2AC"/>
    <w:rsid w:val="00064F07"/>
    <w:rsid w:val="00066145"/>
    <w:rsid w:val="00114D50"/>
    <w:rsid w:val="00242F89"/>
    <w:rsid w:val="00274BE8"/>
    <w:rsid w:val="00324E09"/>
    <w:rsid w:val="003D0A20"/>
    <w:rsid w:val="0041207A"/>
    <w:rsid w:val="00425634"/>
    <w:rsid w:val="004E0922"/>
    <w:rsid w:val="00633F41"/>
    <w:rsid w:val="00655335"/>
    <w:rsid w:val="006D11CB"/>
    <w:rsid w:val="006E124C"/>
    <w:rsid w:val="007247B3"/>
    <w:rsid w:val="0078697C"/>
    <w:rsid w:val="00887D1E"/>
    <w:rsid w:val="00914891"/>
    <w:rsid w:val="00AA5965"/>
    <w:rsid w:val="00D44196"/>
    <w:rsid w:val="00D801A3"/>
    <w:rsid w:val="00E1715A"/>
    <w:rsid w:val="00E3281B"/>
    <w:rsid w:val="00E557EF"/>
    <w:rsid w:val="00F702AC"/>
    <w:rsid w:val="00F773C4"/>
    <w:rsid w:val="00F91926"/>
    <w:rsid w:val="00F9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07C0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D44196"/>
    <w:pPr>
      <w:tabs>
        <w:tab w:val="left" w:pos="567"/>
        <w:tab w:val="right" w:pos="9360"/>
      </w:tabs>
      <w:spacing w:before="240" w:after="60"/>
      <w:ind w:right="851"/>
    </w:pPr>
    <w:rPr>
      <w:noProof/>
    </w:r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ListParagraph">
    <w:name w:val="List Paragraph"/>
    <w:basedOn w:val="Normal"/>
    <w:uiPriority w:val="34"/>
    <w:qFormat/>
    <w:rsid w:val="004E09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D44196"/>
    <w:pPr>
      <w:tabs>
        <w:tab w:val="left" w:pos="567"/>
        <w:tab w:val="right" w:pos="9360"/>
      </w:tabs>
      <w:spacing w:before="240" w:after="60"/>
      <w:ind w:right="851"/>
    </w:pPr>
    <w:rPr>
      <w:noProof/>
    </w:r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ListParagraph">
    <w:name w:val="List Paragraph"/>
    <w:basedOn w:val="Normal"/>
    <w:uiPriority w:val="34"/>
    <w:qFormat/>
    <w:rsid w:val="004E0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CEUWO\Teaching\Winter2013\SE3350y\Labs\7\RequisitPro\Outlines\SE3350y_ModernS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\ECEUWO\Teaching\Winter2013\SE3350y\Labs\7\RequisitPro\Outlines\SE3350y_ModernSRS.dot</Template>
  <TotalTime>8</TotalTime>
  <Pages>4</Pages>
  <Words>250</Words>
  <Characters>1395</Characters>
  <Application>Microsoft Macintosh Word</Application>
  <DocSecurity>0</DocSecurity>
  <Lines>49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Specification (TCS)</vt:lpstr>
    </vt:vector>
  </TitlesOfParts>
  <Manager/>
  <Company>SE 3350y - SOFTWARE ENGINEERING DESIGN I</Company>
  <LinksUpToDate>false</LinksUpToDate>
  <CharactersWithSpaces>1617</CharactersWithSpaces>
  <SharedDoc>false</SharedDoc>
  <HyperlinkBase/>
  <HLinks>
    <vt:vector size="6" baseType="variant">
      <vt:variant>
        <vt:i4>2621489</vt:i4>
      </vt:variant>
      <vt:variant>
        <vt:i4>6</vt:i4>
      </vt:variant>
      <vt:variant>
        <vt:i4>0</vt:i4>
      </vt:variant>
      <vt:variant>
        <vt:i4>5</vt:i4>
      </vt:variant>
      <vt:variant>
        <vt:lpwstr>\\program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Specification (TCS)</dc:title>
  <dc:subject>FireAlertScanner</dc:subject>
  <dc:creator>Abdelkader Ouda</dc:creator>
  <cp:keywords/>
  <dc:description/>
  <cp:lastModifiedBy>Benjamin Schubert</cp:lastModifiedBy>
  <cp:revision>4</cp:revision>
  <cp:lastPrinted>2000-08-16T15:44:00Z</cp:lastPrinted>
  <dcterms:created xsi:type="dcterms:W3CDTF">2013-12-02T18:38:00Z</dcterms:created>
  <dcterms:modified xsi:type="dcterms:W3CDTF">2013-12-02T18:52:00Z</dcterms:modified>
  <cp:category/>
</cp:coreProperties>
</file>